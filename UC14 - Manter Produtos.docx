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EC3226">
        <w:rPr>
          <w:rFonts w:cs="Arial"/>
          <w:lang w:val="pt-BR"/>
        </w:rPr>
        <w:t>Market At Home</w:t>
      </w:r>
    </w:p>
    <w:p w:rsidR="001F207D" w:rsidRPr="00EC3226" w:rsidRDefault="003F00AA" w:rsidP="00903B36">
      <w:pPr>
        <w:pStyle w:val="Ttulo"/>
        <w:rPr>
          <w:rFonts w:cs="Arial"/>
          <w:u w:val="single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CB65F6">
        <w:rPr>
          <w:rFonts w:cs="Arial"/>
          <w:lang w:val="pt-BR"/>
        </w:rPr>
        <w:t>UC1</w:t>
      </w:r>
      <w:r w:rsidR="008F086B">
        <w:rPr>
          <w:rFonts w:cs="Arial"/>
          <w:lang w:val="pt-BR"/>
        </w:rPr>
        <w:t>4</w:t>
      </w:r>
      <w:r w:rsidR="00CB65F6">
        <w:rPr>
          <w:rFonts w:cs="Arial"/>
          <w:lang w:val="pt-BR"/>
        </w:rPr>
        <w:t xml:space="preserve"> Manter Pro</w:t>
      </w:r>
      <w:r w:rsidR="00EC3226">
        <w:rPr>
          <w:rFonts w:cs="Arial"/>
          <w:lang w:val="pt-BR"/>
        </w:rPr>
        <w:t>dutos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D5283E">
        <w:rPr>
          <w:rFonts w:ascii="Arial" w:hAnsi="Arial" w:cs="Arial"/>
          <w:lang w:val="pt-BR"/>
        </w:rPr>
        <w:t xml:space="preserve">cadastrar, alterar ou excluir os </w:t>
      </w:r>
      <w:r w:rsidR="00EC3226">
        <w:rPr>
          <w:rFonts w:ascii="Arial" w:hAnsi="Arial" w:cs="Arial"/>
          <w:lang w:val="pt-BR"/>
        </w:rPr>
        <w:t>produtos</w:t>
      </w:r>
      <w:r w:rsidR="00D5283E">
        <w:rPr>
          <w:rFonts w:ascii="Arial" w:hAnsi="Arial" w:cs="Arial"/>
          <w:lang w:val="pt-BR"/>
        </w:rPr>
        <w:t xml:space="preserve"> mantidos pelo </w:t>
      </w:r>
      <w:r w:rsidR="00EC3226">
        <w:rPr>
          <w:rFonts w:ascii="Arial" w:hAnsi="Arial" w:cs="Arial"/>
          <w:lang w:val="pt-BR"/>
        </w:rPr>
        <w:t>supermercado</w:t>
      </w:r>
      <w:r w:rsidR="00D5283E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EC3226" w:rsidRDefault="00EC3226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u w:val="single"/>
          <w:lang w:val="pt-BR"/>
        </w:rPr>
      </w:pPr>
      <w:r>
        <w:rPr>
          <w:rFonts w:ascii="Arial" w:hAnsi="Arial" w:cs="Arial"/>
          <w:lang w:val="pt-BR"/>
        </w:rPr>
        <w:t>Supermercado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8F086B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Supermercado</w:t>
      </w:r>
      <w:r w:rsidR="002243A6">
        <w:rPr>
          <w:rFonts w:ascii="Arial" w:hAnsi="Arial" w:cs="Arial"/>
          <w:lang w:val="pt-BR"/>
        </w:rPr>
        <w:t xml:space="preserve"> autenticado através do UC</w:t>
      </w:r>
      <w:r>
        <w:rPr>
          <w:rFonts w:ascii="Arial" w:hAnsi="Arial" w:cs="Arial"/>
          <w:lang w:val="pt-BR"/>
        </w:rPr>
        <w:t>12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EC3226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Produto</w:t>
      </w:r>
      <w:r w:rsidR="00046C7D">
        <w:rPr>
          <w:rFonts w:ascii="Arial" w:hAnsi="Arial" w:cs="Arial"/>
          <w:lang w:val="pt-BR"/>
        </w:rPr>
        <w:t xml:space="preserve"> cadastrado, alterado ou excluído</w:t>
      </w:r>
      <w:r w:rsidR="002D28DD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>
        <w:rPr>
          <w:rFonts w:ascii="Arial" w:hAnsi="Arial" w:cs="Arial"/>
        </w:rPr>
        <w:t xml:space="preserve"> </w:t>
      </w:r>
      <w:r w:rsidR="001F207D"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="001F207D" w:rsidRPr="00897891">
        <w:rPr>
          <w:rFonts w:ascii="Arial" w:hAnsi="Arial" w:cs="Arial"/>
        </w:rPr>
        <w:t xml:space="preserve"> </w:t>
      </w:r>
    </w:p>
    <w:p w:rsidR="00AD4754" w:rsidRDefault="00E57551" w:rsidP="00F37EB1">
      <w:pPr>
        <w:pStyle w:val="Ttulo3"/>
        <w:tabs>
          <w:tab w:val="clear" w:pos="1003"/>
          <w:tab w:val="num" w:pos="993"/>
        </w:tabs>
        <w:ind w:left="993" w:hanging="596"/>
      </w:pPr>
      <w:r>
        <w:rPr>
          <w:noProof/>
          <w:snapToGrid/>
          <w:lang w:eastAsia="pt-BR"/>
        </w:rPr>
        <w:drawing>
          <wp:anchor distT="0" distB="0" distL="114300" distR="114300" simplePos="0" relativeHeight="251658240" behindDoc="1" locked="0" layoutInCell="1" allowOverlap="1" wp14:anchorId="48ACC6C2" wp14:editId="2751D30D">
            <wp:simplePos x="0" y="0"/>
            <wp:positionH relativeFrom="column">
              <wp:posOffset>260985</wp:posOffset>
            </wp:positionH>
            <wp:positionV relativeFrom="paragraph">
              <wp:posOffset>280035</wp:posOffset>
            </wp:positionV>
            <wp:extent cx="5438775" cy="356870"/>
            <wp:effectExtent l="0" t="0" r="9525" b="5080"/>
            <wp:wrapTight wrapText="bothSides">
              <wp:wrapPolygon edited="0">
                <wp:start x="0" y="0"/>
                <wp:lineTo x="0" y="20754"/>
                <wp:lineTo x="21562" y="20754"/>
                <wp:lineTo x="2156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7B02">
        <w:rPr>
          <w:noProof/>
          <w:snapToGrid/>
          <w:lang w:eastAsia="pt-BR"/>
        </w:rPr>
        <w:t>Supermercado</w:t>
      </w:r>
      <w:r w:rsidR="002243A6">
        <w:t xml:space="preserve"> </w:t>
      </w:r>
      <w:r w:rsidR="002D28DD">
        <w:t xml:space="preserve">aciona a opção </w:t>
      </w:r>
      <w:r w:rsidR="00046C7D">
        <w:t xml:space="preserve">Manter </w:t>
      </w:r>
      <w:r w:rsidR="00EC3226">
        <w:t>Produto</w:t>
      </w:r>
      <w:r w:rsidR="002D28DD">
        <w:t xml:space="preserve"> na tela do sistema.</w:t>
      </w:r>
    </w:p>
    <w:p w:rsidR="00AD4754" w:rsidRPr="008F086B" w:rsidRDefault="00B346A0" w:rsidP="00AD4754">
      <w:pPr>
        <w:pStyle w:val="Ttulo3"/>
        <w:ind w:left="993" w:hanging="596"/>
      </w:pPr>
      <w:r>
        <w:rPr>
          <w:noProof/>
          <w:snapToGrid/>
          <w:lang w:eastAsia="pt-BR"/>
        </w:rPr>
        <w:drawing>
          <wp:anchor distT="0" distB="0" distL="114300" distR="114300" simplePos="0" relativeHeight="251659264" behindDoc="1" locked="0" layoutInCell="1" allowOverlap="1" wp14:anchorId="0AB3B6DA" wp14:editId="2B7A7A20">
            <wp:simplePos x="0" y="0"/>
            <wp:positionH relativeFrom="margin">
              <wp:posOffset>603885</wp:posOffset>
            </wp:positionH>
            <wp:positionV relativeFrom="paragraph">
              <wp:posOffset>661035</wp:posOffset>
            </wp:positionV>
            <wp:extent cx="466725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512" y="21414"/>
                <wp:lineTo x="2151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754">
        <w:t>Sistema exibe a lista de produtos cadastrados (foto, título e preço) em ordem alfabética de título.</w:t>
      </w:r>
    </w:p>
    <w:p w:rsidR="00E642E5" w:rsidRDefault="003E3F50" w:rsidP="00F37EB1">
      <w:pPr>
        <w:pStyle w:val="Ttulo3"/>
        <w:tabs>
          <w:tab w:val="clear" w:pos="1003"/>
          <w:tab w:val="num" w:pos="993"/>
        </w:tabs>
        <w:ind w:left="993" w:hanging="596"/>
      </w:pPr>
      <w:r>
        <w:rPr>
          <w:noProof/>
          <w:snapToGrid/>
          <w:lang w:eastAsia="pt-BR"/>
        </w:rPr>
        <w:drawing>
          <wp:anchor distT="0" distB="0" distL="114300" distR="114300" simplePos="0" relativeHeight="251660288" behindDoc="1" locked="0" layoutInCell="1" allowOverlap="1" wp14:anchorId="42996411" wp14:editId="11A0B094">
            <wp:simplePos x="0" y="0"/>
            <wp:positionH relativeFrom="column">
              <wp:posOffset>22860</wp:posOffset>
            </wp:positionH>
            <wp:positionV relativeFrom="paragraph">
              <wp:posOffset>2537460</wp:posOffset>
            </wp:positionV>
            <wp:extent cx="6332220" cy="1067435"/>
            <wp:effectExtent l="0" t="0" r="0" b="0"/>
            <wp:wrapTight wrapText="bothSides">
              <wp:wrapPolygon edited="0">
                <wp:start x="0" y="0"/>
                <wp:lineTo x="0" y="21202"/>
                <wp:lineTo x="21509" y="21202"/>
                <wp:lineTo x="2150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7B02">
        <w:t xml:space="preserve">Supermercado </w:t>
      </w:r>
      <w:r w:rsidR="00F37EB1">
        <w:t xml:space="preserve">seleciona </w:t>
      </w:r>
      <w:r w:rsidR="00B346A0">
        <w:t>botão com a opção que deseja realiza</w:t>
      </w:r>
      <w:r w:rsidR="002A7B02">
        <w:t xml:space="preserve">r – Novo, Alterar e Excluir -- </w:t>
      </w:r>
    </w:p>
    <w:p w:rsidR="00CA5AAF" w:rsidRDefault="00AD4754" w:rsidP="00CA5AAF">
      <w:pPr>
        <w:pStyle w:val="Ttulo3"/>
        <w:ind w:left="993" w:hanging="596"/>
      </w:pPr>
      <w:r>
        <w:t>Sistema aciona o fluxo alternativo correspondente a opção escolhida.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4" w:name="_5.2.2_S02_Pesquisar"/>
      <w:bookmarkStart w:id="15" w:name="_5.2.2_S02_Alterar"/>
      <w:bookmarkEnd w:id="14"/>
      <w:bookmarkEnd w:id="15"/>
      <w:r w:rsidRPr="00897891">
        <w:rPr>
          <w:rFonts w:ascii="Arial" w:hAnsi="Arial" w:cs="Arial"/>
          <w:lang w:val="pt-BR"/>
        </w:rPr>
        <w:t xml:space="preserve">           </w:t>
      </w:r>
    </w:p>
    <w:p w:rsidR="004D1E5A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 w:rsidR="004D1E5A" w:rsidRPr="00897891">
        <w:rPr>
          <w:rFonts w:ascii="Arial" w:hAnsi="Arial" w:cs="Arial"/>
        </w:rPr>
        <w:t xml:space="preserve">Fluxo </w:t>
      </w:r>
      <w:r w:rsidR="00B8107C">
        <w:rPr>
          <w:rFonts w:ascii="Arial" w:hAnsi="Arial" w:cs="Arial"/>
        </w:rPr>
        <w:t>Alternativo 1</w:t>
      </w:r>
      <w:r w:rsidR="004D1E5A">
        <w:rPr>
          <w:rFonts w:ascii="Arial" w:hAnsi="Arial" w:cs="Arial"/>
        </w:rPr>
        <w:t xml:space="preserve"> – </w:t>
      </w:r>
      <w:r w:rsidR="00583619">
        <w:rPr>
          <w:rFonts w:ascii="Arial" w:hAnsi="Arial" w:cs="Arial"/>
        </w:rPr>
        <w:t xml:space="preserve">Inclusão de </w:t>
      </w:r>
      <w:r w:rsidR="00A73792">
        <w:rPr>
          <w:rFonts w:ascii="Arial" w:hAnsi="Arial" w:cs="Arial"/>
        </w:rPr>
        <w:t>Produto</w:t>
      </w:r>
    </w:p>
    <w:p w:rsidR="00016832" w:rsidRDefault="004D17A7" w:rsidP="004D1E5A">
      <w:pPr>
        <w:pStyle w:val="Ttulo3"/>
        <w:ind w:left="1418" w:hanging="1021"/>
      </w:pPr>
      <w:r>
        <w:rPr>
          <w:noProof/>
          <w:snapToGrid/>
          <w:lang w:eastAsia="pt-BR"/>
        </w:rPr>
        <w:drawing>
          <wp:anchor distT="0" distB="0" distL="114300" distR="114300" simplePos="0" relativeHeight="251662336" behindDoc="1" locked="0" layoutInCell="1" allowOverlap="1" wp14:anchorId="1CC5DFD0" wp14:editId="6E27EF86">
            <wp:simplePos x="0" y="0"/>
            <wp:positionH relativeFrom="column">
              <wp:posOffset>232410</wp:posOffset>
            </wp:positionH>
            <wp:positionV relativeFrom="paragraph">
              <wp:posOffset>253365</wp:posOffset>
            </wp:positionV>
            <wp:extent cx="6332220" cy="943610"/>
            <wp:effectExtent l="0" t="0" r="0" b="8890"/>
            <wp:wrapTight wrapText="bothSides">
              <wp:wrapPolygon edited="0">
                <wp:start x="0" y="0"/>
                <wp:lineTo x="0" y="21367"/>
                <wp:lineTo x="21509" y="21367"/>
                <wp:lineTo x="21509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7B02">
        <w:t>Supermercado</w:t>
      </w:r>
      <w:r w:rsidR="00016832">
        <w:t xml:space="preserve"> seleciona opção para incluir novo </w:t>
      </w:r>
      <w:r w:rsidR="00EC3226">
        <w:t>produto</w:t>
      </w:r>
      <w:r w:rsidR="00016832">
        <w:t>.</w:t>
      </w:r>
    </w:p>
    <w:p w:rsidR="00A91659" w:rsidRPr="00A73792" w:rsidRDefault="00A91659" w:rsidP="00A91659">
      <w:pPr>
        <w:pStyle w:val="Ttulo3"/>
        <w:ind w:left="1418" w:hanging="1021"/>
      </w:pPr>
      <w:r>
        <w:t>Sistema exibe a interface, solicitando o título, descrição, uma foto e o preço.</w:t>
      </w:r>
    </w:p>
    <w:p w:rsidR="00964244" w:rsidRPr="00964244" w:rsidRDefault="00A91659" w:rsidP="00964244">
      <w:pPr>
        <w:rPr>
          <w:lang w:val="pt-BR"/>
        </w:rPr>
      </w:pPr>
      <w:r>
        <w:rPr>
          <w:noProof/>
          <w:snapToGrid/>
          <w:lang w:val="pt-BR" w:eastAsia="pt-BR"/>
        </w:rPr>
        <w:drawing>
          <wp:anchor distT="0" distB="0" distL="114300" distR="114300" simplePos="0" relativeHeight="251671552" behindDoc="1" locked="0" layoutInCell="1" allowOverlap="1" wp14:anchorId="60425972" wp14:editId="6C6E4779">
            <wp:simplePos x="0" y="0"/>
            <wp:positionH relativeFrom="margin">
              <wp:posOffset>156210</wp:posOffset>
            </wp:positionH>
            <wp:positionV relativeFrom="paragraph">
              <wp:posOffset>196215</wp:posOffset>
            </wp:positionV>
            <wp:extent cx="5067300" cy="2160905"/>
            <wp:effectExtent l="0" t="0" r="0" b="0"/>
            <wp:wrapTight wrapText="bothSides">
              <wp:wrapPolygon edited="0">
                <wp:start x="0" y="0"/>
                <wp:lineTo x="0" y="21327"/>
                <wp:lineTo x="21519" y="21327"/>
                <wp:lineTo x="21519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05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66"/>
                    <a:stretch/>
                  </pic:blipFill>
                  <pic:spPr bwMode="auto">
                    <a:xfrm>
                      <a:off x="0" y="0"/>
                      <a:ext cx="5067300" cy="216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1E5A" w:rsidRDefault="002A7B02" w:rsidP="004D1E5A">
      <w:pPr>
        <w:pStyle w:val="Ttulo3"/>
        <w:ind w:left="1418" w:hanging="1021"/>
      </w:pPr>
      <w:r>
        <w:t>Supermercado</w:t>
      </w:r>
      <w:r w:rsidR="00583619">
        <w:t xml:space="preserve"> informa os dados solicitados e seleciona a opção</w:t>
      </w:r>
      <w:r w:rsidR="00FB51D4">
        <w:t xml:space="preserve"> Cadastrar</w:t>
      </w:r>
      <w:r w:rsidR="00203BE8">
        <w:t>.</w:t>
      </w:r>
    </w:p>
    <w:p w:rsidR="00FB51D4" w:rsidRDefault="00FB51D4" w:rsidP="00355E80">
      <w:pPr>
        <w:pStyle w:val="Ttulo3"/>
        <w:tabs>
          <w:tab w:val="num" w:pos="720"/>
        </w:tabs>
        <w:ind w:left="993" w:hanging="596"/>
      </w:pPr>
      <w:r>
        <w:t>Sistema</w:t>
      </w:r>
      <w:r w:rsidR="00583619">
        <w:t xml:space="preserve"> valida os dados do </w:t>
      </w:r>
      <w:r w:rsidR="00EC3226">
        <w:t>produto</w:t>
      </w:r>
      <w:r w:rsidR="00583619">
        <w:t xml:space="preserve"> </w:t>
      </w:r>
      <w:r w:rsidR="00F23297">
        <w:t>conforme as regras da interface. Em seguida,</w:t>
      </w:r>
      <w:r>
        <w:t xml:space="preserve"> registra os dados do novo </w:t>
      </w:r>
      <w:r w:rsidR="00EC3226">
        <w:t>produto</w:t>
      </w:r>
      <w:r w:rsidR="00583619">
        <w:t xml:space="preserve">, atualiza a lista de </w:t>
      </w:r>
      <w:r w:rsidR="00EC3226">
        <w:t xml:space="preserve">produtos </w:t>
      </w:r>
      <w:r w:rsidR="00583619">
        <w:t xml:space="preserve">na </w:t>
      </w:r>
      <w:r w:rsidR="00355E80">
        <w:t>Interface</w:t>
      </w:r>
      <w:r>
        <w:t xml:space="preserve"> e exibe mensagem de sucesso.</w:t>
      </w:r>
    </w:p>
    <w:p w:rsidR="004D1E5A" w:rsidRDefault="00282CCF" w:rsidP="002C72A4">
      <w:pPr>
        <w:pStyle w:val="Recuonormal"/>
        <w:jc w:val="both"/>
        <w:rPr>
          <w:rFonts w:ascii="Arial" w:hAnsi="Arial" w:cs="Arial"/>
          <w:lang w:val="pt-BR"/>
        </w:rPr>
      </w:pPr>
      <w:r>
        <w:rPr>
          <w:noProof/>
          <w:snapToGrid/>
          <w:lang w:val="pt-BR" w:eastAsia="pt-B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327660</wp:posOffset>
            </wp:positionH>
            <wp:positionV relativeFrom="paragraph">
              <wp:posOffset>5715</wp:posOffset>
            </wp:positionV>
            <wp:extent cx="5543550" cy="2350394"/>
            <wp:effectExtent l="0" t="0" r="0" b="0"/>
            <wp:wrapTight wrapText="bothSides">
              <wp:wrapPolygon edited="0">
                <wp:start x="0" y="0"/>
                <wp:lineTo x="0" y="21361"/>
                <wp:lineTo x="21526" y="21361"/>
                <wp:lineTo x="21526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350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51D4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 w:rsidR="00FB51D4" w:rsidRPr="00897891">
        <w:rPr>
          <w:rFonts w:ascii="Arial" w:hAnsi="Arial" w:cs="Arial"/>
        </w:rPr>
        <w:t xml:space="preserve">Fluxo </w:t>
      </w:r>
      <w:r w:rsidR="00FB51D4">
        <w:rPr>
          <w:rFonts w:ascii="Arial" w:hAnsi="Arial" w:cs="Arial"/>
        </w:rPr>
        <w:t xml:space="preserve">Alternativo 2 – Alteração de </w:t>
      </w:r>
      <w:r w:rsidR="00A73792">
        <w:rPr>
          <w:rFonts w:ascii="Arial" w:hAnsi="Arial" w:cs="Arial"/>
        </w:rPr>
        <w:t>Produto</w:t>
      </w:r>
    </w:p>
    <w:p w:rsidR="00016832" w:rsidRDefault="002A7B02" w:rsidP="00FB51D4">
      <w:pPr>
        <w:pStyle w:val="Ttulo3"/>
        <w:ind w:left="1418" w:hanging="1021"/>
      </w:pPr>
      <w:r>
        <w:rPr>
          <w:noProof/>
          <w:lang w:eastAsia="pt-BR"/>
        </w:rPr>
        <w:drawing>
          <wp:anchor distT="0" distB="0" distL="114300" distR="114300" simplePos="0" relativeHeight="251673600" behindDoc="1" locked="0" layoutInCell="1" allowOverlap="1" wp14:anchorId="40AF9C98" wp14:editId="2C174664">
            <wp:simplePos x="0" y="0"/>
            <wp:positionH relativeFrom="column">
              <wp:posOffset>259080</wp:posOffset>
            </wp:positionH>
            <wp:positionV relativeFrom="paragraph">
              <wp:posOffset>281940</wp:posOffset>
            </wp:positionV>
            <wp:extent cx="6315075" cy="533400"/>
            <wp:effectExtent l="0" t="0" r="9525" b="0"/>
            <wp:wrapTight wrapText="bothSides">
              <wp:wrapPolygon edited="0">
                <wp:start x="0" y="0"/>
                <wp:lineTo x="0" y="20829"/>
                <wp:lineTo x="21567" y="20829"/>
                <wp:lineTo x="21567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Supermercado</w:t>
      </w:r>
      <w:r w:rsidR="00016832">
        <w:t xml:space="preserve"> seleciona opção para alterar um </w:t>
      </w:r>
      <w:r w:rsidR="00EC3226">
        <w:t>produto</w:t>
      </w:r>
      <w:r w:rsidR="00016832">
        <w:t>.</w:t>
      </w:r>
    </w:p>
    <w:p w:rsidR="001F2A63" w:rsidRPr="001F2A63" w:rsidRDefault="001F2A63" w:rsidP="001F2A63">
      <w:pPr>
        <w:rPr>
          <w:lang w:val="pt-BR"/>
        </w:rPr>
      </w:pPr>
    </w:p>
    <w:p w:rsidR="00FB51D4" w:rsidRDefault="00282CCF" w:rsidP="00FB51D4">
      <w:pPr>
        <w:pStyle w:val="Ttulo3"/>
        <w:ind w:left="1418" w:hanging="1021"/>
      </w:pPr>
      <w:r>
        <w:rPr>
          <w:noProof/>
          <w:snapToGrid/>
          <w:lang w:eastAsia="pt-BR"/>
        </w:rPr>
        <w:drawing>
          <wp:anchor distT="0" distB="0" distL="114300" distR="114300" simplePos="0" relativeHeight="251665408" behindDoc="1" locked="0" layoutInCell="1" allowOverlap="1" wp14:anchorId="3B6DDADA" wp14:editId="0071B2B1">
            <wp:simplePos x="0" y="0"/>
            <wp:positionH relativeFrom="column">
              <wp:posOffset>222885</wp:posOffset>
            </wp:positionH>
            <wp:positionV relativeFrom="paragraph">
              <wp:posOffset>424815</wp:posOffset>
            </wp:positionV>
            <wp:extent cx="6332220" cy="2729865"/>
            <wp:effectExtent l="0" t="0" r="0" b="0"/>
            <wp:wrapTight wrapText="bothSides">
              <wp:wrapPolygon edited="0">
                <wp:start x="0" y="0"/>
                <wp:lineTo x="0" y="21404"/>
                <wp:lineTo x="21509" y="21404"/>
                <wp:lineTo x="21509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058">
        <w:t>Sistema exibe a interface</w:t>
      </w:r>
      <w:r w:rsidR="00583619">
        <w:t xml:space="preserve"> com os dados do </w:t>
      </w:r>
      <w:r w:rsidR="00EC3226">
        <w:t xml:space="preserve">produto </w:t>
      </w:r>
      <w:r w:rsidR="00583619">
        <w:t>selecionado</w:t>
      </w:r>
      <w:r w:rsidR="002A7B02">
        <w:t xml:space="preserve"> na interface anterior</w:t>
      </w:r>
      <w:r w:rsidR="00FB51D4">
        <w:t>.</w:t>
      </w:r>
      <w:r w:rsidR="00583619">
        <w:t xml:space="preserve"> Todos os campos são alteráveis.</w:t>
      </w:r>
    </w:p>
    <w:p w:rsidR="00282CCF" w:rsidRPr="00282CCF" w:rsidRDefault="00282CCF" w:rsidP="00282CCF">
      <w:pPr>
        <w:rPr>
          <w:lang w:val="pt-BR"/>
        </w:rPr>
      </w:pPr>
    </w:p>
    <w:p w:rsidR="00282CCF" w:rsidRDefault="002A7B02" w:rsidP="00282CCF">
      <w:pPr>
        <w:pStyle w:val="Ttulo3"/>
        <w:ind w:left="1418" w:hanging="1021"/>
      </w:pPr>
      <w:r>
        <w:t>Supermercado</w:t>
      </w:r>
      <w:r w:rsidR="00282CCF">
        <w:t xml:space="preserve"> altera os campos desejados e seleciona a opção Alterar.</w:t>
      </w:r>
    </w:p>
    <w:p w:rsidR="006564E1" w:rsidRPr="006564E1" w:rsidRDefault="006564E1" w:rsidP="006564E1">
      <w:pPr>
        <w:rPr>
          <w:lang w:val="pt-BR"/>
        </w:rPr>
      </w:pPr>
    </w:p>
    <w:p w:rsidR="00282CCF" w:rsidRDefault="00282CCF" w:rsidP="00282CCF">
      <w:pPr>
        <w:pStyle w:val="Ttulo3"/>
        <w:tabs>
          <w:tab w:val="num" w:pos="720"/>
        </w:tabs>
        <w:ind w:left="1418" w:hanging="1021"/>
      </w:pPr>
      <w:r>
        <w:t>Sistema valida as alterações e registra os novos dados do produto.</w:t>
      </w:r>
    </w:p>
    <w:p w:rsidR="00016832" w:rsidRPr="00EC3226" w:rsidRDefault="00016832" w:rsidP="00016832">
      <w:pPr>
        <w:rPr>
          <w:u w:val="single"/>
          <w:lang w:val="pt-BR"/>
        </w:rPr>
      </w:pPr>
    </w:p>
    <w:p w:rsidR="00254AAD" w:rsidRDefault="00282CCF" w:rsidP="00355E80">
      <w:pPr>
        <w:pStyle w:val="Ttulo3"/>
        <w:tabs>
          <w:tab w:val="num" w:pos="720"/>
        </w:tabs>
        <w:ind w:left="993" w:hanging="596"/>
      </w:pPr>
      <w:r>
        <w:rPr>
          <w:noProof/>
          <w:snapToGrid/>
          <w:lang w:eastAsia="pt-BR"/>
        </w:rPr>
        <w:drawing>
          <wp:anchor distT="0" distB="0" distL="114300" distR="114300" simplePos="0" relativeHeight="251666432" behindDoc="1" locked="0" layoutInCell="1" allowOverlap="1" wp14:anchorId="78EB8DE3" wp14:editId="7FAF489A">
            <wp:simplePos x="0" y="0"/>
            <wp:positionH relativeFrom="margin">
              <wp:posOffset>209550</wp:posOffset>
            </wp:positionH>
            <wp:positionV relativeFrom="paragraph">
              <wp:posOffset>581025</wp:posOffset>
            </wp:positionV>
            <wp:extent cx="6332220" cy="1400175"/>
            <wp:effectExtent l="0" t="0" r="0" b="9525"/>
            <wp:wrapTight wrapText="bothSides">
              <wp:wrapPolygon edited="0">
                <wp:start x="0" y="0"/>
                <wp:lineTo x="0" y="21453"/>
                <wp:lineTo x="21509" y="21453"/>
                <wp:lineTo x="21509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09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318"/>
                    <a:stretch/>
                  </pic:blipFill>
                  <pic:spPr bwMode="auto">
                    <a:xfrm>
                      <a:off x="0" y="0"/>
                      <a:ext cx="633222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51058">
        <w:t xml:space="preserve">Sistema exibe a interface </w:t>
      </w:r>
      <w:r w:rsidR="00F23297">
        <w:t xml:space="preserve">com os dados do </w:t>
      </w:r>
      <w:r w:rsidR="00EC3226">
        <w:t xml:space="preserve">produto </w:t>
      </w:r>
      <w:r w:rsidR="00F23297">
        <w:t>alterado, juntamente com mensagem de sucesso</w:t>
      </w:r>
      <w:r w:rsidR="00254AAD">
        <w:t>.</w:t>
      </w:r>
    </w:p>
    <w:p w:rsidR="00282CCF" w:rsidRPr="00282CCF" w:rsidRDefault="00282CCF" w:rsidP="00282CCF">
      <w:pPr>
        <w:rPr>
          <w:lang w:val="pt-BR"/>
        </w:rPr>
      </w:pPr>
    </w:p>
    <w:p w:rsidR="00FB51D4" w:rsidRDefault="00FB51D4" w:rsidP="00FB51D4">
      <w:pPr>
        <w:pStyle w:val="Recuonormal"/>
        <w:jc w:val="both"/>
        <w:rPr>
          <w:rFonts w:ascii="Arial" w:hAnsi="Arial" w:cs="Arial"/>
          <w:lang w:val="pt-BR"/>
        </w:rPr>
      </w:pPr>
      <w:bookmarkStart w:id="16" w:name="_GoBack"/>
    </w:p>
    <w:bookmarkEnd w:id="16"/>
    <w:p w:rsidR="002F7401" w:rsidRPr="002F7401" w:rsidRDefault="006564E1" w:rsidP="002F740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 w:rsidR="002F7401" w:rsidRPr="002F7401">
        <w:rPr>
          <w:rFonts w:ascii="Arial" w:hAnsi="Arial" w:cs="Arial"/>
        </w:rPr>
        <w:t xml:space="preserve">Fluxo Alternativo 3 – </w:t>
      </w:r>
      <w:r w:rsidR="002F7401">
        <w:rPr>
          <w:rFonts w:ascii="Arial" w:hAnsi="Arial" w:cs="Arial"/>
        </w:rPr>
        <w:t>Exclusão</w:t>
      </w:r>
      <w:r w:rsidR="002F7401" w:rsidRPr="002F7401">
        <w:rPr>
          <w:rFonts w:ascii="Arial" w:hAnsi="Arial" w:cs="Arial"/>
        </w:rPr>
        <w:t xml:space="preserve"> de </w:t>
      </w:r>
      <w:r w:rsidR="002F7401">
        <w:rPr>
          <w:rFonts w:ascii="Arial" w:hAnsi="Arial" w:cs="Arial"/>
        </w:rPr>
        <w:t>Item</w:t>
      </w:r>
    </w:p>
    <w:p w:rsidR="002F7401" w:rsidRDefault="002A7B02" w:rsidP="002F7401">
      <w:pPr>
        <w:pStyle w:val="Ttulo3"/>
        <w:ind w:left="1418" w:hanging="1021"/>
      </w:pPr>
      <w:r>
        <w:t>Supermercado</w:t>
      </w:r>
      <w:r w:rsidR="002F7401">
        <w:t xml:space="preserve"> seleciona a opção Excluir ao lado do item desejado</w:t>
      </w:r>
    </w:p>
    <w:p w:rsidR="002A7B02" w:rsidRPr="002A7B02" w:rsidRDefault="002A7B02" w:rsidP="002A7B02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315075" cy="5334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F75" w:rsidRPr="00635F75" w:rsidRDefault="00635F75" w:rsidP="00635F75">
      <w:pPr>
        <w:rPr>
          <w:lang w:val="pt-BR"/>
        </w:rPr>
      </w:pPr>
    </w:p>
    <w:p w:rsidR="006506C2" w:rsidRPr="002A7B02" w:rsidRDefault="00A91659" w:rsidP="006506C2">
      <w:pPr>
        <w:pStyle w:val="Ttulo3"/>
        <w:ind w:left="1418" w:hanging="1021"/>
      </w:pPr>
      <w:r>
        <w:rPr>
          <w:noProof/>
          <w:snapToGrid/>
          <w:lang w:eastAsia="pt-BR"/>
        </w:rPr>
        <w:drawing>
          <wp:anchor distT="0" distB="0" distL="114300" distR="114300" simplePos="0" relativeHeight="251668480" behindDoc="1" locked="0" layoutInCell="1" allowOverlap="1" wp14:anchorId="10E83439" wp14:editId="37283690">
            <wp:simplePos x="0" y="0"/>
            <wp:positionH relativeFrom="margin">
              <wp:posOffset>146685</wp:posOffset>
            </wp:positionH>
            <wp:positionV relativeFrom="paragraph">
              <wp:posOffset>377190</wp:posOffset>
            </wp:positionV>
            <wp:extent cx="6096000" cy="2093595"/>
            <wp:effectExtent l="0" t="0" r="0" b="1905"/>
            <wp:wrapTight wrapText="bothSides">
              <wp:wrapPolygon edited="0">
                <wp:start x="0" y="0"/>
                <wp:lineTo x="0" y="21423"/>
                <wp:lineTo x="21533" y="21423"/>
                <wp:lineTo x="21533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11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211"/>
                    <a:stretch/>
                  </pic:blipFill>
                  <pic:spPr bwMode="auto">
                    <a:xfrm>
                      <a:off x="0" y="0"/>
                      <a:ext cx="6096000" cy="2093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401">
        <w:t>Sistema exibe mensagem solicitando confirmação da exclusão.</w:t>
      </w:r>
    </w:p>
    <w:p w:rsidR="002F7401" w:rsidRDefault="002A7B02" w:rsidP="002F7401">
      <w:pPr>
        <w:pStyle w:val="Ttulo3"/>
        <w:tabs>
          <w:tab w:val="num" w:pos="720"/>
        </w:tabs>
        <w:ind w:left="1418" w:hanging="1021"/>
      </w:pPr>
      <w:r>
        <w:t>Supermercado</w:t>
      </w:r>
      <w:r w:rsidR="002F7401">
        <w:t xml:space="preserve"> confirma a exclusão do </w:t>
      </w:r>
      <w:r w:rsidR="00EC3226">
        <w:t>produto</w:t>
      </w:r>
      <w:r w:rsidR="002F7401">
        <w:t>.</w:t>
      </w:r>
    </w:p>
    <w:p w:rsidR="002F7401" w:rsidRDefault="00A91659" w:rsidP="002F7401">
      <w:pPr>
        <w:pStyle w:val="Ttulo3"/>
        <w:tabs>
          <w:tab w:val="num" w:pos="720"/>
        </w:tabs>
        <w:ind w:left="993" w:hanging="596"/>
      </w:pPr>
      <w:r>
        <w:rPr>
          <w:rFonts w:cs="Arial"/>
          <w:noProof/>
          <w:snapToGrid/>
          <w:lang w:eastAsia="pt-BR"/>
        </w:rPr>
        <w:drawing>
          <wp:anchor distT="0" distB="0" distL="114300" distR="114300" simplePos="0" relativeHeight="251669504" behindDoc="1" locked="0" layoutInCell="1" allowOverlap="1" wp14:anchorId="6754270D" wp14:editId="226B05F3">
            <wp:simplePos x="0" y="0"/>
            <wp:positionH relativeFrom="margin">
              <wp:align>center</wp:align>
            </wp:positionH>
            <wp:positionV relativeFrom="paragraph">
              <wp:posOffset>348615</wp:posOffset>
            </wp:positionV>
            <wp:extent cx="5924550" cy="2211705"/>
            <wp:effectExtent l="0" t="0" r="0" b="0"/>
            <wp:wrapTight wrapText="bothSides">
              <wp:wrapPolygon edited="0">
                <wp:start x="0" y="0"/>
                <wp:lineTo x="0" y="21395"/>
                <wp:lineTo x="21531" y="21395"/>
                <wp:lineTo x="21531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401">
        <w:t xml:space="preserve">Sistema exibe a interface sem os dados do </w:t>
      </w:r>
      <w:r w:rsidR="00EC3226">
        <w:t xml:space="preserve">produto </w:t>
      </w:r>
      <w:r w:rsidR="002F7401">
        <w:t>excluído, juntamente com mensagem de sucesso.</w:t>
      </w:r>
    </w:p>
    <w:p w:rsidR="002F7401" w:rsidRDefault="002F7401" w:rsidP="00A91659">
      <w:pPr>
        <w:pStyle w:val="Recuonormal"/>
        <w:ind w:left="1893"/>
        <w:jc w:val="both"/>
        <w:rPr>
          <w:rFonts w:ascii="Arial" w:hAnsi="Arial" w:cs="Arial"/>
          <w:lang w:val="pt-BR"/>
        </w:rPr>
      </w:pPr>
    </w:p>
    <w:p w:rsidR="00B17B8E" w:rsidRPr="00936CF9" w:rsidRDefault="00B17B8E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7" w:name="_Toc350264739"/>
      <w:r w:rsidRPr="00897891">
        <w:rPr>
          <w:rFonts w:cs="Arial"/>
          <w:szCs w:val="24"/>
        </w:rPr>
        <w:t>Regras de Negócio Específicas</w:t>
      </w:r>
      <w:bookmarkEnd w:id="17"/>
    </w:p>
    <w:p w:rsidR="0037638F" w:rsidRPr="00897891" w:rsidRDefault="00A91659" w:rsidP="00A91659">
      <w:pPr>
        <w:pStyle w:val="Corpodetexto"/>
        <w:rPr>
          <w:rFonts w:ascii="Arial" w:hAnsi="Arial" w:cs="Arial"/>
          <w:lang w:val="pt-BR"/>
        </w:rPr>
      </w:pPr>
      <w:bookmarkStart w:id="18" w:name="_RN01_–_Geração"/>
      <w:bookmarkEnd w:id="18"/>
      <w:r>
        <w:rPr>
          <w:rFonts w:ascii="Arial" w:hAnsi="Arial" w:cs="Arial"/>
          <w:lang w:val="pt-BR"/>
        </w:rPr>
        <w:t>Não se aplicam.</w:t>
      </w: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936CF9">
      <w:headerReference w:type="default" r:id="rId20"/>
      <w:footerReference w:type="default" r:id="rId21"/>
      <w:endnotePr>
        <w:numFmt w:val="decimal"/>
      </w:endnotePr>
      <w:pgSz w:w="12240" w:h="15840"/>
      <w:pgMar w:top="170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5D4" w:rsidRDefault="000515D4">
      <w:r>
        <w:separator/>
      </w:r>
    </w:p>
  </w:endnote>
  <w:endnote w:type="continuationSeparator" w:id="0">
    <w:p w:rsidR="000515D4" w:rsidRDefault="00051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C57C42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C57C42" w:rsidRDefault="00C57C42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C57C42" w:rsidRPr="008F086B" w:rsidRDefault="00C57C42" w:rsidP="008F086B">
          <w:pPr>
            <w:jc w:val="center"/>
            <w:rPr>
              <w:u w:val="single"/>
              <w:lang w:val="pt-BR"/>
            </w:rPr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>
            <w:rPr>
              <w:lang w:val="pt-BR"/>
            </w:rPr>
            <w:t>Market At Home – 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C42" w:rsidRDefault="00C57C42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 w:rsidR="008607CD">
            <w:rPr>
              <w:rStyle w:val="Nmerodepgina"/>
              <w:noProof/>
              <w:lang w:val="pt-BR"/>
            </w:rPr>
            <w:t>4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C57C42" w:rsidRDefault="00C57C4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5D4" w:rsidRDefault="000515D4">
      <w:r>
        <w:separator/>
      </w:r>
    </w:p>
  </w:footnote>
  <w:footnote w:type="continuationSeparator" w:id="0">
    <w:p w:rsidR="000515D4" w:rsidRDefault="000515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57C42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57C42" w:rsidRDefault="00C57C42" w:rsidP="00EC3226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Projeto Market At Home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57C42" w:rsidRDefault="00C57C42" w:rsidP="00CB65F6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1</w:t>
          </w:r>
          <w:r>
            <w:t>.0</w:t>
          </w:r>
        </w:p>
      </w:tc>
    </w:tr>
    <w:tr w:rsidR="00C57C42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57C42" w:rsidRPr="003F1142" w:rsidRDefault="00C57C42" w:rsidP="00EC3226">
          <w:pPr>
            <w:rPr>
              <w:lang w:val="pt-BR"/>
            </w:rPr>
          </w:pPr>
          <w:r>
            <w:rPr>
              <w:lang w:val="pt-BR"/>
            </w:rPr>
            <w:t>Especificação de Caso de Uso: UC14 Manter Produtos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57C42" w:rsidRDefault="00C57C42" w:rsidP="00EC3226">
          <w:r>
            <w:rPr>
              <w:lang w:val="pt-BR"/>
            </w:rPr>
            <w:t xml:space="preserve">  Data:</w:t>
          </w:r>
          <w:r>
            <w:t xml:space="preserve"> 02/03/2017</w:t>
          </w:r>
        </w:p>
      </w:tc>
    </w:tr>
  </w:tbl>
  <w:p w:rsidR="00C57C42" w:rsidRDefault="00C57C4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13"/>
        </w:tabs>
        <w:ind w:left="595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48"/>
    <w:rsid w:val="00007444"/>
    <w:rsid w:val="000101E4"/>
    <w:rsid w:val="000121A8"/>
    <w:rsid w:val="00015FE5"/>
    <w:rsid w:val="00016832"/>
    <w:rsid w:val="000235E6"/>
    <w:rsid w:val="00032B76"/>
    <w:rsid w:val="00033D5F"/>
    <w:rsid w:val="00046C7D"/>
    <w:rsid w:val="000515D4"/>
    <w:rsid w:val="00057B06"/>
    <w:rsid w:val="000749AB"/>
    <w:rsid w:val="000A1DCC"/>
    <w:rsid w:val="000E4A07"/>
    <w:rsid w:val="000F4B60"/>
    <w:rsid w:val="0010408B"/>
    <w:rsid w:val="00115C82"/>
    <w:rsid w:val="00133E38"/>
    <w:rsid w:val="001465F4"/>
    <w:rsid w:val="001570C9"/>
    <w:rsid w:val="00162F2A"/>
    <w:rsid w:val="00173570"/>
    <w:rsid w:val="00180CEF"/>
    <w:rsid w:val="001856E3"/>
    <w:rsid w:val="001A3AF6"/>
    <w:rsid w:val="001C52E0"/>
    <w:rsid w:val="001C716E"/>
    <w:rsid w:val="001F0C1F"/>
    <w:rsid w:val="001F207D"/>
    <w:rsid w:val="001F2A63"/>
    <w:rsid w:val="00203BE8"/>
    <w:rsid w:val="00207C10"/>
    <w:rsid w:val="00222EFF"/>
    <w:rsid w:val="002243A6"/>
    <w:rsid w:val="00235A13"/>
    <w:rsid w:val="002401A0"/>
    <w:rsid w:val="00241000"/>
    <w:rsid w:val="00246B41"/>
    <w:rsid w:val="00254AAD"/>
    <w:rsid w:val="00254D1F"/>
    <w:rsid w:val="00260C4F"/>
    <w:rsid w:val="00263803"/>
    <w:rsid w:val="00277CC1"/>
    <w:rsid w:val="00282CCF"/>
    <w:rsid w:val="002A4908"/>
    <w:rsid w:val="002A7B02"/>
    <w:rsid w:val="002C0E32"/>
    <w:rsid w:val="002C2DAB"/>
    <w:rsid w:val="002C5E45"/>
    <w:rsid w:val="002C5F2A"/>
    <w:rsid w:val="002C72A4"/>
    <w:rsid w:val="002D28DD"/>
    <w:rsid w:val="002F1065"/>
    <w:rsid w:val="002F7401"/>
    <w:rsid w:val="00304E7E"/>
    <w:rsid w:val="003239ED"/>
    <w:rsid w:val="00341200"/>
    <w:rsid w:val="00347844"/>
    <w:rsid w:val="00355E80"/>
    <w:rsid w:val="00356451"/>
    <w:rsid w:val="0037638F"/>
    <w:rsid w:val="003D1480"/>
    <w:rsid w:val="003D70DC"/>
    <w:rsid w:val="003E3F50"/>
    <w:rsid w:val="003E77D7"/>
    <w:rsid w:val="003F004C"/>
    <w:rsid w:val="003F00AA"/>
    <w:rsid w:val="003F1142"/>
    <w:rsid w:val="00405C44"/>
    <w:rsid w:val="0042034E"/>
    <w:rsid w:val="0044356A"/>
    <w:rsid w:val="00461D62"/>
    <w:rsid w:val="00472140"/>
    <w:rsid w:val="00473CA6"/>
    <w:rsid w:val="004A07C8"/>
    <w:rsid w:val="004A2B46"/>
    <w:rsid w:val="004B3360"/>
    <w:rsid w:val="004B6488"/>
    <w:rsid w:val="004C382C"/>
    <w:rsid w:val="004C72FA"/>
    <w:rsid w:val="004D17A7"/>
    <w:rsid w:val="004D17C4"/>
    <w:rsid w:val="004D1E5A"/>
    <w:rsid w:val="004D7B3A"/>
    <w:rsid w:val="005534E0"/>
    <w:rsid w:val="0057228E"/>
    <w:rsid w:val="00583619"/>
    <w:rsid w:val="00596D4D"/>
    <w:rsid w:val="005A4A60"/>
    <w:rsid w:val="005C3244"/>
    <w:rsid w:val="005D00E3"/>
    <w:rsid w:val="005E5525"/>
    <w:rsid w:val="005F43ED"/>
    <w:rsid w:val="0060057D"/>
    <w:rsid w:val="00600F7F"/>
    <w:rsid w:val="006045B0"/>
    <w:rsid w:val="00626308"/>
    <w:rsid w:val="00635F75"/>
    <w:rsid w:val="006506C2"/>
    <w:rsid w:val="006564E1"/>
    <w:rsid w:val="00657F17"/>
    <w:rsid w:val="00662BD2"/>
    <w:rsid w:val="00675F40"/>
    <w:rsid w:val="006906AA"/>
    <w:rsid w:val="00691604"/>
    <w:rsid w:val="006B2235"/>
    <w:rsid w:val="006B2CF3"/>
    <w:rsid w:val="006B7C6F"/>
    <w:rsid w:val="006C2144"/>
    <w:rsid w:val="006C2D06"/>
    <w:rsid w:val="006C3D2C"/>
    <w:rsid w:val="006D12FD"/>
    <w:rsid w:val="006D3790"/>
    <w:rsid w:val="006D447E"/>
    <w:rsid w:val="006D4490"/>
    <w:rsid w:val="006F6640"/>
    <w:rsid w:val="0070423A"/>
    <w:rsid w:val="00707CD6"/>
    <w:rsid w:val="007233DA"/>
    <w:rsid w:val="00724F72"/>
    <w:rsid w:val="00725795"/>
    <w:rsid w:val="00734CB9"/>
    <w:rsid w:val="00741961"/>
    <w:rsid w:val="007632C2"/>
    <w:rsid w:val="007909F0"/>
    <w:rsid w:val="00793341"/>
    <w:rsid w:val="007A5FDD"/>
    <w:rsid w:val="007B390B"/>
    <w:rsid w:val="007C1E1D"/>
    <w:rsid w:val="007C7204"/>
    <w:rsid w:val="007D5923"/>
    <w:rsid w:val="007E449A"/>
    <w:rsid w:val="00806D77"/>
    <w:rsid w:val="00815849"/>
    <w:rsid w:val="00844812"/>
    <w:rsid w:val="00860465"/>
    <w:rsid w:val="008607CD"/>
    <w:rsid w:val="00865201"/>
    <w:rsid w:val="00884295"/>
    <w:rsid w:val="00894F85"/>
    <w:rsid w:val="008953D8"/>
    <w:rsid w:val="00897891"/>
    <w:rsid w:val="008A172C"/>
    <w:rsid w:val="008B01CB"/>
    <w:rsid w:val="008D0DFA"/>
    <w:rsid w:val="008F086B"/>
    <w:rsid w:val="008F27A4"/>
    <w:rsid w:val="008F3705"/>
    <w:rsid w:val="00900132"/>
    <w:rsid w:val="00903B36"/>
    <w:rsid w:val="00927898"/>
    <w:rsid w:val="00936CF9"/>
    <w:rsid w:val="00944ECA"/>
    <w:rsid w:val="00964244"/>
    <w:rsid w:val="00967929"/>
    <w:rsid w:val="009735C5"/>
    <w:rsid w:val="00982482"/>
    <w:rsid w:val="009A7AAB"/>
    <w:rsid w:val="009B784A"/>
    <w:rsid w:val="009E4122"/>
    <w:rsid w:val="009E5686"/>
    <w:rsid w:val="00A4401E"/>
    <w:rsid w:val="00A548DC"/>
    <w:rsid w:val="00A57C1D"/>
    <w:rsid w:val="00A61DC5"/>
    <w:rsid w:val="00A644C6"/>
    <w:rsid w:val="00A73792"/>
    <w:rsid w:val="00A91659"/>
    <w:rsid w:val="00A96635"/>
    <w:rsid w:val="00AA3026"/>
    <w:rsid w:val="00AB7933"/>
    <w:rsid w:val="00AC7BA0"/>
    <w:rsid w:val="00AD4754"/>
    <w:rsid w:val="00AD721E"/>
    <w:rsid w:val="00AE2160"/>
    <w:rsid w:val="00B04006"/>
    <w:rsid w:val="00B06108"/>
    <w:rsid w:val="00B11D32"/>
    <w:rsid w:val="00B1205A"/>
    <w:rsid w:val="00B17B8E"/>
    <w:rsid w:val="00B22B3B"/>
    <w:rsid w:val="00B26884"/>
    <w:rsid w:val="00B346A0"/>
    <w:rsid w:val="00B37832"/>
    <w:rsid w:val="00B51058"/>
    <w:rsid w:val="00B7039A"/>
    <w:rsid w:val="00B762BF"/>
    <w:rsid w:val="00B8107C"/>
    <w:rsid w:val="00B847AD"/>
    <w:rsid w:val="00B949C0"/>
    <w:rsid w:val="00BB01DB"/>
    <w:rsid w:val="00BC28E5"/>
    <w:rsid w:val="00BD2ED4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5572C"/>
    <w:rsid w:val="00C57C42"/>
    <w:rsid w:val="00C60A20"/>
    <w:rsid w:val="00C63E2C"/>
    <w:rsid w:val="00C72BE4"/>
    <w:rsid w:val="00C93957"/>
    <w:rsid w:val="00C9487D"/>
    <w:rsid w:val="00CA5235"/>
    <w:rsid w:val="00CA5AAF"/>
    <w:rsid w:val="00CA5D63"/>
    <w:rsid w:val="00CB5E7A"/>
    <w:rsid w:val="00CB65F6"/>
    <w:rsid w:val="00CD0511"/>
    <w:rsid w:val="00CD107E"/>
    <w:rsid w:val="00CD3531"/>
    <w:rsid w:val="00D064E9"/>
    <w:rsid w:val="00D07765"/>
    <w:rsid w:val="00D2115C"/>
    <w:rsid w:val="00D24E17"/>
    <w:rsid w:val="00D42316"/>
    <w:rsid w:val="00D5283E"/>
    <w:rsid w:val="00D8718F"/>
    <w:rsid w:val="00E36172"/>
    <w:rsid w:val="00E40B87"/>
    <w:rsid w:val="00E513B9"/>
    <w:rsid w:val="00E57551"/>
    <w:rsid w:val="00E642E5"/>
    <w:rsid w:val="00E67B4C"/>
    <w:rsid w:val="00E73728"/>
    <w:rsid w:val="00EB7ED5"/>
    <w:rsid w:val="00EC3226"/>
    <w:rsid w:val="00ED7248"/>
    <w:rsid w:val="00F01CFC"/>
    <w:rsid w:val="00F1224C"/>
    <w:rsid w:val="00F130CD"/>
    <w:rsid w:val="00F23297"/>
    <w:rsid w:val="00F32635"/>
    <w:rsid w:val="00F35D32"/>
    <w:rsid w:val="00F37EB1"/>
    <w:rsid w:val="00F70717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6E09E31-5362-4B0C-9052-89F10927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53623-EC37-4A67-A95C-AD304717D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0</TotalTime>
  <Pages>4</Pages>
  <Words>308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Joanna Moura</cp:lastModifiedBy>
  <cp:revision>2</cp:revision>
  <cp:lastPrinted>2006-04-06T17:03:00Z</cp:lastPrinted>
  <dcterms:created xsi:type="dcterms:W3CDTF">2017-06-05T01:06:00Z</dcterms:created>
  <dcterms:modified xsi:type="dcterms:W3CDTF">2017-06-05T01:06:00Z</dcterms:modified>
</cp:coreProperties>
</file>