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EC3226" w:rsidRDefault="003F00AA" w:rsidP="00903B36">
      <w:pPr>
        <w:pStyle w:val="Ttulo"/>
        <w:rPr>
          <w:rFonts w:cs="Arial"/>
          <w:u w:val="single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</w:t>
      </w:r>
      <w:r w:rsidR="008F086B">
        <w:rPr>
          <w:rFonts w:cs="Arial"/>
          <w:lang w:val="pt-BR"/>
        </w:rPr>
        <w:t>4</w:t>
      </w:r>
      <w:r w:rsidR="00CB65F6">
        <w:rPr>
          <w:rFonts w:cs="Arial"/>
          <w:lang w:val="pt-BR"/>
        </w:rPr>
        <w:t xml:space="preserve"> Manter Pro</w:t>
      </w:r>
      <w:r w:rsidR="00EC3226">
        <w:rPr>
          <w:rFonts w:cs="Arial"/>
          <w:lang w:val="pt-BR"/>
        </w:rPr>
        <w:t>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 xml:space="preserve">cadastrar, alterar ou excluir os </w:t>
      </w:r>
      <w:r w:rsidR="00EC3226">
        <w:rPr>
          <w:rFonts w:ascii="Arial" w:hAnsi="Arial" w:cs="Arial"/>
          <w:lang w:val="pt-BR"/>
        </w:rPr>
        <w:t>produtos</w:t>
      </w:r>
      <w:r w:rsidR="00D5283E">
        <w:rPr>
          <w:rFonts w:ascii="Arial" w:hAnsi="Arial" w:cs="Arial"/>
          <w:lang w:val="pt-BR"/>
        </w:rPr>
        <w:t xml:space="preserve"> mantidos pelo </w:t>
      </w:r>
      <w:r w:rsidR="00EC3226">
        <w:rPr>
          <w:rFonts w:ascii="Arial" w:hAnsi="Arial" w:cs="Arial"/>
          <w:lang w:val="pt-BR"/>
        </w:rPr>
        <w:t>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EC3226" w:rsidRDefault="00EC322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Supermercado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8F086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Supermercado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12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C322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6B2CF3" w:rsidRDefault="006B2CF3" w:rsidP="006B2CF3">
      <w:pPr>
        <w:pStyle w:val="Ttulo3"/>
        <w:ind w:left="993" w:hanging="596"/>
      </w:pPr>
      <w:r>
        <w:t xml:space="preserve">Gerente aciona a opção </w:t>
      </w:r>
      <w:proofErr w:type="spellStart"/>
      <w:r>
        <w:t>Login</w:t>
      </w:r>
      <w:proofErr w:type="spellEnd"/>
      <w:r>
        <w:t xml:space="preserve"> na tela inicial do </w:t>
      </w:r>
      <w:r w:rsidR="00B51058">
        <w:t>sistema.</w:t>
      </w:r>
      <w:r>
        <w:t xml:space="preserve"> Em seguida digita suas credenciais e entra </w:t>
      </w:r>
      <w:bookmarkStart w:id="14" w:name="_GoBack"/>
      <w:bookmarkEnd w:id="14"/>
      <w:r>
        <w:t>no sistema.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EC3226">
        <w:t>Produto</w:t>
      </w:r>
      <w:r w:rsidR="002D28DD">
        <w:t xml:space="preserve"> na tela do sistema.</w:t>
      </w:r>
      <w:r w:rsidR="00F37EB1">
        <w:t xml:space="preserve"> Em seguida, seleciona </w:t>
      </w:r>
      <w:r w:rsidR="00EC3226">
        <w:t>o produto</w:t>
      </w:r>
      <w:r w:rsidR="00F37EB1">
        <w:t xml:space="preserve"> que deseja manter.</w:t>
      </w:r>
    </w:p>
    <w:p w:rsidR="00016832" w:rsidRPr="008F086B" w:rsidRDefault="00B8107C" w:rsidP="00016832">
      <w:pPr>
        <w:pStyle w:val="Ttulo3"/>
        <w:ind w:left="993" w:hanging="596"/>
      </w:pPr>
      <w:r>
        <w:t xml:space="preserve">Sistema </w:t>
      </w:r>
      <w:r w:rsidR="002243A6">
        <w:t xml:space="preserve">exibe a lista de </w:t>
      </w:r>
      <w:r w:rsidR="00EC3226">
        <w:t>produtos</w:t>
      </w:r>
      <w:r w:rsidR="002243A6">
        <w:t xml:space="preserve"> cadastrados (</w:t>
      </w:r>
      <w:r w:rsidR="00246B41">
        <w:t>foto, título</w:t>
      </w:r>
      <w:r w:rsidR="002243A6">
        <w:t xml:space="preserve"> e </w:t>
      </w:r>
      <w:r w:rsidR="00F37EB1">
        <w:t>preço</w:t>
      </w:r>
      <w:r w:rsidR="002243A6">
        <w:t>) em ordem alfabética de título</w:t>
      </w:r>
      <w:r w:rsidR="00B51058">
        <w:t>.</w:t>
      </w:r>
    </w:p>
    <w:p w:rsidR="00CA5AAF" w:rsidRDefault="00CA5AAF" w:rsidP="00CA5AAF">
      <w:pPr>
        <w:pStyle w:val="Ttulo3"/>
        <w:ind w:left="993" w:hanging="596"/>
      </w:pPr>
      <w:r>
        <w:t>Gerente faz a inclusão, alteração, exclusão ou detalhamento do item conform</w:t>
      </w:r>
      <w:r w:rsidR="00246B41">
        <w:t>e as instruções na Interface</w:t>
      </w:r>
      <w:r>
        <w:t xml:space="preserve"> e seguintes.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 xml:space="preserve">Inclusão de </w:t>
      </w:r>
      <w:r w:rsidR="00A73792">
        <w:rPr>
          <w:rFonts w:ascii="Arial" w:hAnsi="Arial" w:cs="Arial"/>
        </w:rPr>
        <w:t>Produto</w:t>
      </w:r>
    </w:p>
    <w:p w:rsidR="00016832" w:rsidRDefault="00016832" w:rsidP="004D1E5A">
      <w:pPr>
        <w:pStyle w:val="Ttulo3"/>
        <w:ind w:left="1418" w:hanging="1021"/>
      </w:pPr>
      <w:r>
        <w:t xml:space="preserve">Gerente seleciona opção para incluir novo </w:t>
      </w:r>
      <w:r w:rsidR="00EC3226">
        <w:t>produto</w:t>
      </w:r>
      <w:r>
        <w:t>.</w:t>
      </w:r>
    </w:p>
    <w:p w:rsidR="00016832" w:rsidRPr="00A73792" w:rsidRDefault="00B51058" w:rsidP="00525E3C">
      <w:pPr>
        <w:pStyle w:val="Ttulo3"/>
        <w:ind w:left="1418" w:hanging="1021"/>
      </w:pPr>
      <w:r>
        <w:t>Sistema exibe a interface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</w:t>
      </w:r>
      <w:r w:rsidR="00EC3226">
        <w:t>produto</w:t>
      </w:r>
      <w:r w:rsidR="00583619">
        <w:t xml:space="preserve"> </w:t>
      </w:r>
      <w:r w:rsidR="00F23297">
        <w:t>conforme as regras da interface. Em seguida,</w:t>
      </w:r>
      <w:r>
        <w:t xml:space="preserve"> registra os dados do novo </w:t>
      </w:r>
      <w:r w:rsidR="00EC3226">
        <w:t>produto</w:t>
      </w:r>
      <w:r w:rsidR="00583619">
        <w:t xml:space="preserve">, atualiza a lista de </w:t>
      </w:r>
      <w:r w:rsidR="00EC3226">
        <w:t xml:space="preserve">produtos </w:t>
      </w:r>
      <w:r w:rsidR="00583619">
        <w:t xml:space="preserve">na </w:t>
      </w:r>
      <w:r w:rsidR="00355E80">
        <w:t>Interface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A73792">
        <w:rPr>
          <w:rFonts w:ascii="Arial" w:hAnsi="Arial" w:cs="Arial"/>
        </w:rPr>
        <w:t>Produto</w:t>
      </w:r>
    </w:p>
    <w:p w:rsidR="00016832" w:rsidRDefault="00016832" w:rsidP="00FB51D4">
      <w:pPr>
        <w:pStyle w:val="Ttulo3"/>
        <w:ind w:left="1418" w:hanging="1021"/>
      </w:pPr>
      <w:r>
        <w:t xml:space="preserve">Gerente seleciona opção para alterar um </w:t>
      </w:r>
      <w:r w:rsidR="00EC3226">
        <w:t>produto</w:t>
      </w:r>
      <w:r>
        <w:t>.</w:t>
      </w:r>
    </w:p>
    <w:p w:rsidR="00FB51D4" w:rsidRDefault="00B51058" w:rsidP="00FB51D4">
      <w:pPr>
        <w:pStyle w:val="Ttulo3"/>
        <w:ind w:left="1418" w:hanging="1021"/>
      </w:pPr>
      <w:r>
        <w:t>Sistema exibe a interface</w:t>
      </w:r>
      <w:r w:rsidR="00583619">
        <w:t xml:space="preserve"> com os dados do </w:t>
      </w:r>
      <w:r w:rsidR="00EC3226">
        <w:t xml:space="preserve">produto </w:t>
      </w:r>
      <w:r w:rsidR="00583619">
        <w:t>selecionado</w:t>
      </w:r>
      <w:r w:rsidR="00FB51D4">
        <w:t>.</w:t>
      </w:r>
      <w:r w:rsidR="00583619">
        <w:t xml:space="preserve"> Todos os campos são alteráveis.</w:t>
      </w:r>
    </w:p>
    <w:p w:rsidR="00016832" w:rsidRPr="00EC3226" w:rsidRDefault="00016832" w:rsidP="00016832">
      <w:pPr>
        <w:rPr>
          <w:u w:val="single"/>
          <w:lang w:val="pt-BR"/>
        </w:rPr>
      </w:pPr>
    </w:p>
    <w:p w:rsidR="00FB51D4" w:rsidRDefault="00583619" w:rsidP="00FB51D4">
      <w:pPr>
        <w:pStyle w:val="Ttulo3"/>
        <w:ind w:left="1418" w:hanging="1021"/>
      </w:pPr>
      <w:r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 xml:space="preserve">valida as alterações e registra os novos dados do </w:t>
      </w:r>
      <w:r w:rsidR="00EC3226">
        <w:t>produto</w:t>
      </w:r>
      <w:r>
        <w:t>.</w:t>
      </w:r>
    </w:p>
    <w:p w:rsidR="00254AAD" w:rsidRDefault="00B51058" w:rsidP="00355E80">
      <w:pPr>
        <w:pStyle w:val="Ttulo3"/>
        <w:tabs>
          <w:tab w:val="num" w:pos="720"/>
        </w:tabs>
        <w:ind w:left="993" w:hanging="596"/>
      </w:pPr>
      <w:r>
        <w:t xml:space="preserve">Sistema exibe a interface </w:t>
      </w:r>
      <w:r w:rsidR="00F23297">
        <w:t xml:space="preserve">com os dados do </w:t>
      </w:r>
      <w:r w:rsidR="00EC3226">
        <w:t xml:space="preserve">produto </w:t>
      </w:r>
      <w:r w:rsidR="00F23297">
        <w:t>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lastRenderedPageBreak/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 xml:space="preserve">Gerente confirma a exclusão do </w:t>
      </w:r>
      <w:r w:rsidR="00EC3226">
        <w:t>produto</w:t>
      </w:r>
      <w:r>
        <w:t>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 xml:space="preserve">Sistema exibe a interface sem os dados do </w:t>
      </w:r>
      <w:r w:rsidR="00EC3226">
        <w:t xml:space="preserve">produto </w:t>
      </w:r>
      <w:r>
        <w:t>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Pr="00936CF9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936CF9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D32" w:rsidRDefault="00B11D32">
      <w:r>
        <w:separator/>
      </w:r>
    </w:p>
  </w:endnote>
  <w:endnote w:type="continuationSeparator" w:id="0">
    <w:p w:rsidR="00B11D32" w:rsidRDefault="00B1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C57C4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C57C42" w:rsidRPr="008F086B" w:rsidRDefault="00C57C42" w:rsidP="008F086B">
          <w:pPr>
            <w:jc w:val="center"/>
            <w:rPr>
              <w:u w:val="single"/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>
            <w:rPr>
              <w:lang w:val="pt-BR"/>
            </w:rPr>
            <w:t>Market At Home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B51058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57C42" w:rsidRDefault="00C57C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D32" w:rsidRDefault="00B11D32">
      <w:r>
        <w:separator/>
      </w:r>
    </w:p>
  </w:footnote>
  <w:footnote w:type="continuationSeparator" w:id="0">
    <w:p w:rsidR="00B11D32" w:rsidRDefault="00B11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1</w:t>
          </w:r>
          <w:r>
            <w:t>.0</w:t>
          </w:r>
        </w:p>
      </w:tc>
    </w:tr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Pr="003F1142" w:rsidRDefault="00C57C42" w:rsidP="00EC3226">
          <w:pPr>
            <w:rPr>
              <w:lang w:val="pt-BR"/>
            </w:rPr>
          </w:pPr>
          <w:r>
            <w:rPr>
              <w:lang w:val="pt-BR"/>
            </w:rPr>
            <w:t>Especificação de Caso de Uso: UC14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r>
            <w:rPr>
              <w:lang w:val="pt-BR"/>
            </w:rPr>
            <w:t xml:space="preserve">  Data:</w:t>
          </w:r>
          <w:r>
            <w:t xml:space="preserve"> 02/03/2017</w:t>
          </w:r>
        </w:p>
      </w:tc>
    </w:tr>
  </w:tbl>
  <w:p w:rsidR="00C57C42" w:rsidRDefault="00C57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5C82"/>
    <w:rsid w:val="00133E38"/>
    <w:rsid w:val="001465F4"/>
    <w:rsid w:val="001570C9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46B41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47844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05C44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2CF3"/>
    <w:rsid w:val="006B7C6F"/>
    <w:rsid w:val="006C2144"/>
    <w:rsid w:val="006C2D06"/>
    <w:rsid w:val="006C3D2C"/>
    <w:rsid w:val="006D12FD"/>
    <w:rsid w:val="006D3790"/>
    <w:rsid w:val="006D447E"/>
    <w:rsid w:val="006D4490"/>
    <w:rsid w:val="006F6640"/>
    <w:rsid w:val="0070423A"/>
    <w:rsid w:val="00707CD6"/>
    <w:rsid w:val="007233DA"/>
    <w:rsid w:val="00724F72"/>
    <w:rsid w:val="00725795"/>
    <w:rsid w:val="00734CB9"/>
    <w:rsid w:val="00741961"/>
    <w:rsid w:val="007632C2"/>
    <w:rsid w:val="007909F0"/>
    <w:rsid w:val="00793341"/>
    <w:rsid w:val="007A5FDD"/>
    <w:rsid w:val="007B390B"/>
    <w:rsid w:val="007C7204"/>
    <w:rsid w:val="007D5923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086B"/>
    <w:rsid w:val="008F27A4"/>
    <w:rsid w:val="008F3705"/>
    <w:rsid w:val="00900132"/>
    <w:rsid w:val="00903B36"/>
    <w:rsid w:val="00927898"/>
    <w:rsid w:val="00936CF9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644C6"/>
    <w:rsid w:val="00A73792"/>
    <w:rsid w:val="00A96635"/>
    <w:rsid w:val="00AA3026"/>
    <w:rsid w:val="00AB7933"/>
    <w:rsid w:val="00AC7BA0"/>
    <w:rsid w:val="00AD721E"/>
    <w:rsid w:val="00B04006"/>
    <w:rsid w:val="00B06108"/>
    <w:rsid w:val="00B11D32"/>
    <w:rsid w:val="00B1205A"/>
    <w:rsid w:val="00B17B8E"/>
    <w:rsid w:val="00B22B3B"/>
    <w:rsid w:val="00B26884"/>
    <w:rsid w:val="00B37832"/>
    <w:rsid w:val="00B51058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57C4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107E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C3226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38435-21B0-47C1-9E8B-D207F2EC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8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Joanna Moura</cp:lastModifiedBy>
  <cp:revision>4</cp:revision>
  <cp:lastPrinted>2006-04-06T17:03:00Z</cp:lastPrinted>
  <dcterms:created xsi:type="dcterms:W3CDTF">2017-03-13T21:41:00Z</dcterms:created>
  <dcterms:modified xsi:type="dcterms:W3CDTF">2017-03-16T08:53:00Z</dcterms:modified>
</cp:coreProperties>
</file>